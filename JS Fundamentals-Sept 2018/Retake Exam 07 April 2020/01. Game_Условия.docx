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6F6C" w14:textId="2DE6BE7A" w:rsidR="009801CC" w:rsidRDefault="00CB456C" w:rsidP="008C3C72">
      <w:pPr>
        <w:pStyle w:val="Heading1"/>
        <w:jc w:val="center"/>
      </w:pPr>
      <w:r>
        <w:t xml:space="preserve">Problem 1. </w:t>
      </w:r>
      <w:r w:rsidR="00D63474">
        <w:t>Game</w:t>
      </w:r>
    </w:p>
    <w:p w14:paraId="6D876219" w14:textId="77777777" w:rsidR="00CB456C" w:rsidRDefault="00CB456C" w:rsidP="00CB456C">
      <w:r>
        <w:t xml:space="preserve">There are </w:t>
      </w:r>
      <w:r w:rsidRPr="005A1862">
        <w:rPr>
          <w:b/>
        </w:rPr>
        <w:t>3 types of sectors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A</w:t>
      </w:r>
      <w:r w:rsidR="005A1862">
        <w:rPr>
          <w:rFonts w:ascii="Consolas" w:hAnsi="Consolas"/>
          <w:b/>
        </w:rPr>
        <w:t>"</w:t>
      </w:r>
      <w:r>
        <w:t>,</w:t>
      </w:r>
      <w:r w:rsidR="005A1862">
        <w:t xml:space="preserve">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B</w:t>
      </w:r>
      <w:r w:rsidR="005A1862">
        <w:rPr>
          <w:rFonts w:ascii="Consolas" w:hAnsi="Consolas"/>
          <w:b/>
        </w:rPr>
        <w:t>"</w:t>
      </w:r>
      <w:r>
        <w:t xml:space="preserve"> 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C</w:t>
      </w:r>
      <w:r w:rsidR="005A1862">
        <w:rPr>
          <w:rFonts w:ascii="Consolas" w:hAnsi="Consolas"/>
          <w:b/>
        </w:rPr>
        <w:t>"</w:t>
      </w:r>
      <w:r>
        <w:t xml:space="preserve">, and </w:t>
      </w:r>
      <w:r w:rsidR="005A1862" w:rsidRPr="005A1862">
        <w:rPr>
          <w:b/>
        </w:rPr>
        <w:t>3</w:t>
      </w:r>
      <w:r w:rsidRPr="005A1862">
        <w:rPr>
          <w:b/>
        </w:rPr>
        <w:t xml:space="preserve"> types of </w:t>
      </w:r>
      <w:r w:rsidR="0049248A">
        <w:rPr>
          <w:b/>
        </w:rPr>
        <w:t>zones</w:t>
      </w:r>
      <w:r>
        <w:t xml:space="preserve">: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LITEX"</w:t>
      </w:r>
      <w:r>
        <w:t xml:space="preserve">, </w:t>
      </w:r>
      <w:r w:rsidR="005A1862" w:rsidRPr="005A1862">
        <w:rPr>
          <w:rFonts w:ascii="Consolas" w:hAnsi="Consolas"/>
          <w:b/>
        </w:rPr>
        <w:t>"</w:t>
      </w:r>
      <w:r w:rsidR="005A1862">
        <w:rPr>
          <w:rFonts w:ascii="Consolas" w:hAnsi="Consolas"/>
          <w:b/>
        </w:rPr>
        <w:t>LEVSKI"</w:t>
      </w:r>
      <w:r w:rsidR="005A1862" w:rsidRPr="005A1862">
        <w:rPr>
          <w:rFonts w:cstheme="minorHAnsi"/>
        </w:rPr>
        <w:t xml:space="preserve"> </w:t>
      </w:r>
      <w:r>
        <w:t xml:space="preserve">and </w:t>
      </w:r>
      <w:r w:rsidR="005A1862" w:rsidRPr="005A1862">
        <w:rPr>
          <w:rFonts w:ascii="Consolas" w:hAnsi="Consolas"/>
          <w:b/>
        </w:rPr>
        <w:t>"</w:t>
      </w:r>
      <w:r w:rsidRPr="005A1862">
        <w:rPr>
          <w:rFonts w:ascii="Consolas" w:hAnsi="Consolas"/>
          <w:b/>
        </w:rPr>
        <w:t>VIP</w:t>
      </w:r>
      <w:r w:rsidR="005A1862">
        <w:rPr>
          <w:rFonts w:ascii="Consolas" w:hAnsi="Consolas"/>
          <w:b/>
        </w:rPr>
        <w:t>"</w:t>
      </w:r>
      <w:r>
        <w:t xml:space="preserve">. You will receive an </w:t>
      </w:r>
      <w:r w:rsidRPr="005A1862">
        <w:rPr>
          <w:b/>
        </w:rPr>
        <w:t>array of strings</w:t>
      </w:r>
      <w:r>
        <w:t xml:space="preserve">. The </w:t>
      </w:r>
      <w:r w:rsidRPr="005A1862">
        <w:rPr>
          <w:b/>
        </w:rPr>
        <w:t>first string</w:t>
      </w:r>
      <w:r>
        <w:t xml:space="preserve"> is the </w:t>
      </w:r>
      <w:r w:rsidRPr="005A1862">
        <w:rPr>
          <w:b/>
        </w:rPr>
        <w:t>seats</w:t>
      </w:r>
      <w:r>
        <w:t xml:space="preserve"> available in each sector (</w:t>
      </w:r>
      <w:r w:rsidRPr="005A1862">
        <w:rPr>
          <w:b/>
        </w:rPr>
        <w:t xml:space="preserve">all the sectors </w:t>
      </w:r>
      <w:r w:rsidR="0049248A">
        <w:rPr>
          <w:b/>
        </w:rPr>
        <w:t xml:space="preserve">in all zones </w:t>
      </w:r>
      <w:r w:rsidRPr="005A1862">
        <w:rPr>
          <w:b/>
        </w:rPr>
        <w:t>have the same amount of seats</w:t>
      </w:r>
      <w:r>
        <w:t xml:space="preserve">). The rest of the array will also contain strings in the following format: </w:t>
      </w:r>
      <w:r w:rsidRPr="00565E11">
        <w:rPr>
          <w:rFonts w:ascii="Consolas" w:hAnsi="Consolas"/>
          <w:b/>
        </w:rPr>
        <w:t>"{team}*{seatNumber}*{sector}"</w:t>
      </w:r>
      <w:r>
        <w:t xml:space="preserve">. Your job is to place the person on his </w:t>
      </w:r>
      <w:r w:rsidRPr="00565E11">
        <w:rPr>
          <w:b/>
        </w:rPr>
        <w:t>desired seat</w:t>
      </w:r>
      <w:r>
        <w:t xml:space="preserve">, </w:t>
      </w:r>
      <w:r w:rsidRPr="00565E11">
        <w:rPr>
          <w:b/>
        </w:rPr>
        <w:t>if it is available</w:t>
      </w:r>
      <w:r>
        <w:t xml:space="preserve">. If it is not, </w:t>
      </w:r>
      <w:r w:rsidR="0049248A">
        <w:rPr>
          <w:b/>
        </w:rPr>
        <w:t xml:space="preserve">print the following message: </w:t>
      </w:r>
      <w:r w:rsidR="0049248A" w:rsidRPr="0049248A">
        <w:rPr>
          <w:rFonts w:ascii="Consolas" w:hAnsi="Consolas"/>
          <w:b/>
        </w:rPr>
        <w:t>"</w:t>
      </w:r>
      <w:r w:rsidR="006C5246">
        <w:rPr>
          <w:rFonts w:ascii="Consolas" w:hAnsi="Consolas"/>
          <w:b/>
        </w:rPr>
        <w:t>Seat {seatNumber}</w:t>
      </w:r>
      <w:r w:rsidR="0049248A" w:rsidRPr="0049248A">
        <w:rPr>
          <w:rFonts w:ascii="Consolas" w:hAnsi="Consolas"/>
          <w:b/>
        </w:rPr>
        <w:t xml:space="preserve"> in zone {team</w:t>
      </w:r>
      <w:r w:rsidR="0049248A">
        <w:rPr>
          <w:rFonts w:ascii="Consolas" w:hAnsi="Consolas"/>
          <w:b/>
        </w:rPr>
        <w:t>/VIP</w:t>
      </w:r>
      <w:r w:rsidR="0049248A" w:rsidRPr="0049248A">
        <w:rPr>
          <w:rFonts w:ascii="Consolas" w:hAnsi="Consolas"/>
          <w:b/>
        </w:rPr>
        <w:t>} sector {sector}</w:t>
      </w:r>
      <w:r w:rsidR="006C5246">
        <w:rPr>
          <w:rFonts w:ascii="Consolas" w:hAnsi="Consolas"/>
          <w:b/>
        </w:rPr>
        <w:t xml:space="preserve"> is unavaliable</w:t>
      </w:r>
      <w:r w:rsidR="0049248A" w:rsidRPr="0049248A">
        <w:rPr>
          <w:rFonts w:ascii="Consolas" w:hAnsi="Consolas"/>
          <w:b/>
        </w:rPr>
        <w:t>"</w:t>
      </w:r>
      <w:r>
        <w:t xml:space="preserve">. Example: </w:t>
      </w:r>
      <w:r w:rsidRPr="00565E11">
        <w:rPr>
          <w:rFonts w:ascii="Consolas" w:hAnsi="Consolas"/>
          <w:b/>
        </w:rPr>
        <w:t>"LEVSKI*5*A"</w:t>
      </w:r>
      <w:r>
        <w:t xml:space="preserve">. Here you check if for the team </w:t>
      </w:r>
      <w:r w:rsidRPr="00565E11">
        <w:rPr>
          <w:b/>
        </w:rPr>
        <w:t xml:space="preserve">Levski </w:t>
      </w:r>
      <w:r>
        <w:t xml:space="preserve">in </w:t>
      </w:r>
      <w:r w:rsidRPr="00565E11">
        <w:rPr>
          <w:b/>
        </w:rPr>
        <w:t>sector A</w:t>
      </w:r>
      <w:r>
        <w:t xml:space="preserve"> the seat</w:t>
      </w:r>
      <w:r w:rsidR="00565E11">
        <w:t xml:space="preserve"> </w:t>
      </w:r>
      <w:r w:rsidR="00565E11" w:rsidRPr="00565E11">
        <w:rPr>
          <w:b/>
        </w:rPr>
        <w:t>5</w:t>
      </w:r>
      <w:r>
        <w:t xml:space="preserve"> is free. (start counting seats form </w:t>
      </w:r>
      <w:r w:rsidRPr="00565E11">
        <w:rPr>
          <w:b/>
        </w:rPr>
        <w:t>1</w:t>
      </w:r>
      <w:r>
        <w:t>)</w:t>
      </w:r>
      <w:r w:rsidR="005A1862">
        <w:t>.</w:t>
      </w:r>
    </w:p>
    <w:p w14:paraId="7DCB4EA4" w14:textId="77777777" w:rsidR="005A1862" w:rsidRDefault="005A1862" w:rsidP="00CB456C">
      <w:r>
        <w:t xml:space="preserve">When you place someone on a seat, you get a particular amount of </w:t>
      </w:r>
      <w:r w:rsidRPr="00565E11">
        <w:rPr>
          <w:b/>
        </w:rPr>
        <w:t>money</w:t>
      </w:r>
      <w:r>
        <w:t xml:space="preserve"> depending on the sector and whether the </w:t>
      </w:r>
      <w:r w:rsidR="006C5246">
        <w:t>zone</w:t>
      </w:r>
      <w:r>
        <w:t xml:space="preserve"> is </w:t>
      </w:r>
      <w:r w:rsidRPr="00565E11">
        <w:rPr>
          <w:b/>
        </w:rPr>
        <w:t xml:space="preserve">LEVSKI/LITEX </w:t>
      </w:r>
      <w:r>
        <w:t xml:space="preserve">or </w:t>
      </w:r>
      <w:r w:rsidRPr="00565E11">
        <w:rPr>
          <w:b/>
        </w:rPr>
        <w:t>VIP</w:t>
      </w:r>
      <w:r>
        <w:t>. Follow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2340"/>
        <w:gridCol w:w="2430"/>
      </w:tblGrid>
      <w:tr w:rsidR="005A1862" w14:paraId="0E42B5DE" w14:textId="77777777" w:rsidTr="005A1862">
        <w:trPr>
          <w:jc w:val="center"/>
        </w:trPr>
        <w:tc>
          <w:tcPr>
            <w:tcW w:w="1381" w:type="dxa"/>
            <w:shd w:val="clear" w:color="auto" w:fill="A6A6A6" w:themeFill="background1" w:themeFillShade="A6"/>
          </w:tcPr>
          <w:p w14:paraId="7B94E9A1" w14:textId="77777777" w:rsidR="005A1862" w:rsidRDefault="005A1862" w:rsidP="005A1862">
            <w:pPr>
              <w:jc w:val="center"/>
            </w:pPr>
          </w:p>
        </w:tc>
        <w:tc>
          <w:tcPr>
            <w:tcW w:w="2340" w:type="dxa"/>
            <w:shd w:val="clear" w:color="auto" w:fill="A6A6A6" w:themeFill="background1" w:themeFillShade="A6"/>
          </w:tcPr>
          <w:p w14:paraId="1AD3AFAA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LEVSKI</w:t>
            </w:r>
            <w:r>
              <w:rPr>
                <w:b/>
              </w:rPr>
              <w:t>/LITEX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4606CF12" w14:textId="77777777" w:rsidR="005A1862" w:rsidRPr="005A1862" w:rsidRDefault="005A1862" w:rsidP="005A1862">
            <w:pPr>
              <w:jc w:val="center"/>
              <w:rPr>
                <w:b/>
              </w:rPr>
            </w:pPr>
            <w:r>
              <w:rPr>
                <w:b/>
              </w:rPr>
              <w:t>VIP</w:t>
            </w:r>
          </w:p>
        </w:tc>
      </w:tr>
      <w:tr w:rsidR="005A1862" w14:paraId="0AA7BC08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3047AE56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A</w:t>
            </w:r>
          </w:p>
        </w:tc>
        <w:tc>
          <w:tcPr>
            <w:tcW w:w="2340" w:type="dxa"/>
          </w:tcPr>
          <w:p w14:paraId="48F7E4EB" w14:textId="77777777" w:rsidR="005A1862" w:rsidRDefault="005A1862" w:rsidP="005A1862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14:paraId="6915F6BE" w14:textId="77777777" w:rsidR="005A1862" w:rsidRDefault="005A1862" w:rsidP="005A1862">
            <w:pPr>
              <w:jc w:val="center"/>
            </w:pPr>
            <w:r>
              <w:t>25</w:t>
            </w:r>
          </w:p>
        </w:tc>
      </w:tr>
      <w:tr w:rsidR="005A1862" w14:paraId="6921F82D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5FE52CB0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B</w:t>
            </w:r>
          </w:p>
        </w:tc>
        <w:tc>
          <w:tcPr>
            <w:tcW w:w="2340" w:type="dxa"/>
          </w:tcPr>
          <w:p w14:paraId="75F03519" w14:textId="77777777" w:rsidR="005A1862" w:rsidRDefault="005A1862" w:rsidP="005A1862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14:paraId="1B320622" w14:textId="77777777" w:rsidR="005A1862" w:rsidRDefault="005A1862" w:rsidP="005A1862">
            <w:pPr>
              <w:jc w:val="center"/>
            </w:pPr>
            <w:r>
              <w:t>15</w:t>
            </w:r>
          </w:p>
        </w:tc>
      </w:tr>
      <w:tr w:rsidR="005A1862" w14:paraId="13430EA9" w14:textId="77777777" w:rsidTr="005A1862">
        <w:trPr>
          <w:jc w:val="center"/>
        </w:trPr>
        <w:tc>
          <w:tcPr>
            <w:tcW w:w="1381" w:type="dxa"/>
            <w:shd w:val="clear" w:color="auto" w:fill="D9D9D9" w:themeFill="background1" w:themeFillShade="D9"/>
          </w:tcPr>
          <w:p w14:paraId="573ACE88" w14:textId="77777777" w:rsidR="005A1862" w:rsidRPr="005A1862" w:rsidRDefault="005A1862" w:rsidP="005A1862">
            <w:pPr>
              <w:jc w:val="center"/>
              <w:rPr>
                <w:b/>
              </w:rPr>
            </w:pPr>
            <w:r w:rsidRPr="005A1862">
              <w:rPr>
                <w:b/>
              </w:rPr>
              <w:t>C</w:t>
            </w:r>
          </w:p>
        </w:tc>
        <w:tc>
          <w:tcPr>
            <w:tcW w:w="2340" w:type="dxa"/>
          </w:tcPr>
          <w:p w14:paraId="06121EBC" w14:textId="77777777" w:rsidR="005A1862" w:rsidRDefault="005A1862" w:rsidP="005A1862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14:paraId="0031D849" w14:textId="77777777" w:rsidR="005A1862" w:rsidRDefault="005A1862" w:rsidP="005A1862">
            <w:pPr>
              <w:jc w:val="center"/>
            </w:pPr>
            <w:r>
              <w:t>10</w:t>
            </w:r>
          </w:p>
        </w:tc>
      </w:tr>
    </w:tbl>
    <w:p w14:paraId="0E962E55" w14:textId="77777777" w:rsidR="005A1862" w:rsidRDefault="005A1862" w:rsidP="00CB456C">
      <w:r>
        <w:t xml:space="preserve"> </w:t>
      </w:r>
    </w:p>
    <w:p w14:paraId="327C38EB" w14:textId="77777777" w:rsidR="005A1862" w:rsidRDefault="005A1862" w:rsidP="00CB456C">
      <w:r>
        <w:t>After you are finished with distributing the seats, print the total amount of fans and the total money earned in the format:</w:t>
      </w:r>
    </w:p>
    <w:p w14:paraId="62A06AB0" w14:textId="77777777" w:rsidR="005A1862" w:rsidRP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"{totalMoney} lv.</w:t>
      </w:r>
    </w:p>
    <w:p w14:paraId="3F29D3C1" w14:textId="77777777" w:rsidR="005A1862" w:rsidRDefault="005A1862" w:rsidP="005A1862">
      <w:pPr>
        <w:rPr>
          <w:rFonts w:ascii="Consolas" w:hAnsi="Consolas"/>
          <w:b/>
        </w:rPr>
      </w:pPr>
      <w:r w:rsidRPr="005A1862">
        <w:rPr>
          <w:rFonts w:ascii="Consolas" w:hAnsi="Consolas"/>
          <w:b/>
        </w:rPr>
        <w:t>{countOfFans} fans"</w:t>
      </w:r>
    </w:p>
    <w:p w14:paraId="42AD6995" w14:textId="77777777" w:rsidR="005A1862" w:rsidRDefault="005A1862" w:rsidP="005A1862">
      <w:pPr>
        <w:pStyle w:val="Heading3"/>
      </w:pPr>
      <w:r>
        <w:t>Input/Constrains</w:t>
      </w:r>
    </w:p>
    <w:p w14:paraId="11B84423" w14:textId="77777777" w:rsidR="005A1862" w:rsidRDefault="005A1862" w:rsidP="005A1862">
      <w:pPr>
        <w:pStyle w:val="ListParagraph"/>
        <w:numPr>
          <w:ilvl w:val="0"/>
          <w:numId w:val="18"/>
        </w:numPr>
      </w:pPr>
      <w:r>
        <w:t>The input comes as an array of strings: the first string is the number of seats, the rest is the fans</w:t>
      </w:r>
    </w:p>
    <w:p w14:paraId="651A9F5F" w14:textId="77777777" w:rsidR="005A1862" w:rsidRDefault="005A1862" w:rsidP="005A1862">
      <w:pPr>
        <w:pStyle w:val="ListParagraph"/>
        <w:numPr>
          <w:ilvl w:val="0"/>
          <w:numId w:val="18"/>
        </w:numPr>
      </w:pPr>
      <w:r>
        <w:t>The input will always be valid, the teams will be existent, so will be the types of seats (LEVSKI, LITEX, VIP)</w:t>
      </w:r>
    </w:p>
    <w:p w14:paraId="4960E33E" w14:textId="77777777" w:rsidR="005A1862" w:rsidRDefault="005A1862" w:rsidP="005A1862">
      <w:pPr>
        <w:pStyle w:val="Heading3"/>
      </w:pPr>
      <w:r>
        <w:t>Output</w:t>
      </w:r>
    </w:p>
    <w:p w14:paraId="24FA924C" w14:textId="77777777" w:rsidR="005A1862" w:rsidRDefault="005A1862" w:rsidP="005A1862">
      <w:pPr>
        <w:pStyle w:val="ListParagraph"/>
        <w:numPr>
          <w:ilvl w:val="0"/>
          <w:numId w:val="19"/>
        </w:numPr>
      </w:pPr>
      <w:r>
        <w:t>Print the output on the console as shown above</w:t>
      </w:r>
    </w:p>
    <w:p w14:paraId="3BCB401B" w14:textId="77777777" w:rsidR="006C5246" w:rsidRDefault="006C5246" w:rsidP="006C5246">
      <w:pPr>
        <w:ind w:left="360"/>
      </w:pPr>
    </w:p>
    <w:p w14:paraId="7F67251F" w14:textId="77777777" w:rsidR="006C5246" w:rsidRDefault="006C5246" w:rsidP="006C5246">
      <w:pPr>
        <w:ind w:left="360"/>
      </w:pPr>
    </w:p>
    <w:p w14:paraId="330803E2" w14:textId="77777777" w:rsidR="006C5246" w:rsidRPr="005A1862" w:rsidRDefault="006C5246" w:rsidP="006C5246">
      <w:pPr>
        <w:ind w:left="360"/>
      </w:pPr>
    </w:p>
    <w:p w14:paraId="5589C50D" w14:textId="77777777" w:rsidR="005A1862" w:rsidRDefault="006C5246" w:rsidP="005A1862">
      <w:pPr>
        <w:pStyle w:val="Heading3"/>
      </w:pPr>
      <w:r>
        <w:t>Examples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718"/>
        <w:gridCol w:w="3780"/>
        <w:gridCol w:w="3600"/>
      </w:tblGrid>
      <w:tr w:rsidR="006C5246" w14:paraId="6BCA2BBE" w14:textId="77777777" w:rsidTr="006C5246">
        <w:tc>
          <w:tcPr>
            <w:tcW w:w="2718" w:type="dxa"/>
            <w:shd w:val="clear" w:color="auto" w:fill="D9D9D9" w:themeFill="background1" w:themeFillShade="D9"/>
          </w:tcPr>
          <w:p w14:paraId="2159564C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7B505B87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4D4338B" w14:textId="77777777" w:rsidR="006C5246" w:rsidRPr="006C5246" w:rsidRDefault="006C5246" w:rsidP="006C524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</w:t>
            </w:r>
          </w:p>
        </w:tc>
      </w:tr>
      <w:tr w:rsidR="006C5246" w14:paraId="6DC09875" w14:textId="77777777" w:rsidTr="006C5246">
        <w:tc>
          <w:tcPr>
            <w:tcW w:w="2718" w:type="dxa"/>
          </w:tcPr>
          <w:p w14:paraId="45FD0678" w14:textId="77777777" w:rsidR="006C5246" w:rsidRPr="006C5246" w:rsidRDefault="006C5246" w:rsidP="006C5246">
            <w:pPr>
              <w:rPr>
                <w:rFonts w:ascii="Consolas" w:hAnsi="Consolas"/>
              </w:rPr>
            </w:pPr>
            <w:r w:rsidRPr="006C5246">
              <w:rPr>
                <w:rFonts w:ascii="Consolas" w:hAnsi="Consolas"/>
              </w:rPr>
              <w:lastRenderedPageBreak/>
              <w:t>["5",</w:t>
            </w:r>
            <w:r>
              <w:rPr>
                <w:rFonts w:ascii="Consolas" w:hAnsi="Consolas"/>
              </w:rPr>
              <w:br/>
            </w:r>
            <w:r w:rsidRPr="006C5246">
              <w:rPr>
                <w:rFonts w:ascii="Consolas" w:hAnsi="Consolas"/>
              </w:rPr>
              <w:t xml:space="preserve">"LITEX*5*A", </w:t>
            </w:r>
            <w:r w:rsidR="005B52D9">
              <w:rPr>
                <w:rFonts w:ascii="Consolas" w:hAnsi="Consolas"/>
              </w:rPr>
              <w:t>"LITEX*5*B", "LITEX*5*A", "VIP*1</w:t>
            </w:r>
            <w:r w:rsidRPr="006C5246">
              <w:rPr>
                <w:rFonts w:ascii="Consolas" w:hAnsi="Consolas"/>
              </w:rPr>
              <w:t>*A"]</w:t>
            </w:r>
          </w:p>
        </w:tc>
        <w:tc>
          <w:tcPr>
            <w:tcW w:w="3780" w:type="dxa"/>
          </w:tcPr>
          <w:p w14:paraId="16EDF98C" w14:textId="77777777"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Seat 5 in zone LITEX sector A is unavailable</w:t>
            </w:r>
            <w:r>
              <w:rPr>
                <w:rFonts w:ascii="Consolas" w:hAnsi="Consolas"/>
              </w:rPr>
              <w:br/>
              <w:t>42 lv.</w:t>
            </w:r>
            <w:r>
              <w:rPr>
                <w:rFonts w:ascii="Consolas" w:hAnsi="Consolas"/>
              </w:rPr>
              <w:br/>
              <w:t>3 fans</w:t>
            </w:r>
          </w:p>
        </w:tc>
        <w:tc>
          <w:tcPr>
            <w:tcW w:w="3600" w:type="dxa"/>
          </w:tcPr>
          <w:p w14:paraId="428B1C11" w14:textId="36D36BC6" w:rsidR="006C5246" w:rsidRPr="006C5246" w:rsidRDefault="006C5246" w:rsidP="006C524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 each zone in each sector we have 5 seats. The first fan of Litex takes the 5</w:t>
            </w:r>
            <w:r w:rsidRPr="006C5246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seat in sector A. Then we have another fan of Litex</w:t>
            </w:r>
            <w:r w:rsidR="005B52D9">
              <w:rPr>
                <w:rFonts w:ascii="Consolas" w:hAnsi="Consolas"/>
              </w:rPr>
              <w:t xml:space="preserve"> again on seat 5 but this time in sector B (it is free, so he takes it). The next fan wants the same place as the first one (it is already taken, so he does not take it). </w:t>
            </w:r>
            <w:r w:rsidR="00E05F74">
              <w:rPr>
                <w:rFonts w:ascii="Consolas" w:hAnsi="Consolas"/>
              </w:rPr>
              <w:t>Finally,</w:t>
            </w:r>
            <w:r w:rsidR="005B52D9">
              <w:rPr>
                <w:rFonts w:ascii="Consolas" w:hAnsi="Consolas"/>
              </w:rPr>
              <w:t xml:space="preserve"> we give the 1</w:t>
            </w:r>
            <w:r w:rsidR="00E05F74">
              <w:rPr>
                <w:rFonts w:ascii="Consolas" w:hAnsi="Consolas"/>
                <w:vertAlign w:val="superscript"/>
              </w:rPr>
              <w:t>st</w:t>
            </w:r>
            <w:r w:rsidR="005B52D9">
              <w:rPr>
                <w:rFonts w:ascii="Consolas" w:hAnsi="Consolas"/>
              </w:rPr>
              <w:t xml:space="preserve"> seat in the VIP zone sector A to another fan.</w:t>
            </w:r>
          </w:p>
        </w:tc>
      </w:tr>
      <w:tr w:rsidR="006C5246" w14:paraId="11D379B3" w14:textId="77777777" w:rsidTr="006C5246">
        <w:tc>
          <w:tcPr>
            <w:tcW w:w="2718" w:type="dxa"/>
          </w:tcPr>
          <w:p w14:paraId="10A5AA02" w14:textId="77777777" w:rsidR="006C5246" w:rsidRPr="006C5246" w:rsidRDefault="0082200E" w:rsidP="006C5246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>["5","LITEX*5*A", "LEVSKI*2*A", "LEVSKI*3*B", "VIP*4*C", "LITEX*3*B", "LEVSKI*2*A", "LITEX*5*B", "LITEX*5*A", "VIP*1*A"]</w:t>
            </w:r>
          </w:p>
        </w:tc>
        <w:tc>
          <w:tcPr>
            <w:tcW w:w="3780" w:type="dxa"/>
          </w:tcPr>
          <w:p w14:paraId="3E77B89D" w14:textId="77777777" w:rsidR="006C5246" w:rsidRPr="006C5246" w:rsidRDefault="0082200E" w:rsidP="0082200E">
            <w:pPr>
              <w:rPr>
                <w:rFonts w:ascii="Consolas" w:hAnsi="Consolas"/>
              </w:rPr>
            </w:pPr>
            <w:r w:rsidRPr="0082200E">
              <w:rPr>
                <w:rFonts w:ascii="Consolas" w:hAnsi="Consolas"/>
              </w:rPr>
              <w:t xml:space="preserve">Seat 2 in zone LEVSKI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 xml:space="preserve">Seat 5 in zone LITEX sector A is </w:t>
            </w:r>
            <w:r>
              <w:rPr>
                <w:rFonts w:ascii="Consolas" w:hAnsi="Consolas"/>
              </w:rPr>
              <w:t>unavailable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76 lv.</w:t>
            </w:r>
            <w:r>
              <w:rPr>
                <w:rFonts w:ascii="Consolas" w:hAnsi="Consolas"/>
              </w:rPr>
              <w:br/>
            </w:r>
            <w:r w:rsidRPr="0082200E">
              <w:rPr>
                <w:rFonts w:ascii="Consolas" w:hAnsi="Consolas"/>
              </w:rPr>
              <w:t>7 fans</w:t>
            </w:r>
          </w:p>
        </w:tc>
        <w:tc>
          <w:tcPr>
            <w:tcW w:w="3600" w:type="dxa"/>
          </w:tcPr>
          <w:p w14:paraId="11F2271F" w14:textId="77777777" w:rsidR="006C5246" w:rsidRPr="006C5246" w:rsidRDefault="006C5246" w:rsidP="006C5246">
            <w:pPr>
              <w:rPr>
                <w:rFonts w:ascii="Consolas" w:hAnsi="Consolas"/>
              </w:rPr>
            </w:pPr>
          </w:p>
        </w:tc>
      </w:tr>
    </w:tbl>
    <w:p w14:paraId="78F08CA9" w14:textId="77777777" w:rsidR="006C5246" w:rsidRPr="006C5246" w:rsidRDefault="006C5246" w:rsidP="006C5246"/>
    <w:sectPr w:rsidR="006C5246" w:rsidRPr="006C5246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399B" w14:textId="77777777" w:rsidR="00153A24" w:rsidRDefault="00153A24" w:rsidP="00304814">
      <w:pPr>
        <w:spacing w:before="0" w:after="0" w:line="240" w:lineRule="auto"/>
      </w:pPr>
      <w:r>
        <w:separator/>
      </w:r>
    </w:p>
  </w:endnote>
  <w:endnote w:type="continuationSeparator" w:id="0">
    <w:p w14:paraId="4932BD4C" w14:textId="77777777" w:rsidR="00153A24" w:rsidRDefault="00153A24" w:rsidP="00304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9033" w14:textId="77777777" w:rsidR="00304814" w:rsidRPr="00AC77AD" w:rsidRDefault="0030481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6C266B" wp14:editId="180AD78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2FB04CC" wp14:editId="22F3ED2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2DD2844" wp14:editId="795E764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0711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ifKqdrEBAABUAwAADgAAAAAAAAAAAAAAAAAuAgAAZHJzL2Uyb0RvYy54&#10;bWxQSwECLQAUAAYACAAAACEAfiTjHN4AAAAIAQAADwAAAAAAAAAAAAAAAAALBAAAZHJzL2Rvd25y&#10;ZXYueG1sUEsFBgAAAAAEAAQA8wAAABY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ED00ED" wp14:editId="1A4961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F7AC13" w14:textId="77777777" w:rsidR="00304814" w:rsidRPr="008C2B83" w:rsidRDefault="0030481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ED00E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4EF7AC13" w14:textId="77777777" w:rsidR="00304814" w:rsidRPr="008C2B83" w:rsidRDefault="0030481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240C2C" wp14:editId="5DF3B1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4A96A73" w14:textId="77777777" w:rsidR="00304814" w:rsidRDefault="0030481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40C2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74A96A73" w14:textId="77777777" w:rsidR="00304814" w:rsidRDefault="0030481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ED5A35" wp14:editId="74AA93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77843" w14:textId="77777777" w:rsidR="00304814" w:rsidRDefault="0030481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7D7D27" w14:textId="77777777" w:rsidR="00304814" w:rsidRDefault="0030481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EAB23" wp14:editId="7FA8221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1F93E" wp14:editId="4833B4A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A5A776" wp14:editId="28160FF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F561D" wp14:editId="5747902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71ADC9" wp14:editId="7724E9C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28AD7D" wp14:editId="5994718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4D93C" wp14:editId="369E905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32BC5" wp14:editId="0683153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D08636" wp14:editId="73B9B329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1B1B50" wp14:editId="48F3A9C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D5A3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31677843" w14:textId="77777777" w:rsidR="00304814" w:rsidRDefault="0030481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7D7D27" w14:textId="77777777" w:rsidR="00304814" w:rsidRDefault="0030481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EAB23" wp14:editId="7FA8221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1F93E" wp14:editId="4833B4A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A5A776" wp14:editId="28160FF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F561D" wp14:editId="5747902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71ADC9" wp14:editId="7724E9C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28AD7D" wp14:editId="5994718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4D93C" wp14:editId="369E905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32BC5" wp14:editId="0683153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D08636" wp14:editId="73B9B329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1B1B50" wp14:editId="48F3A9C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DF1BDBB" w14:textId="77777777" w:rsidR="00304814" w:rsidRDefault="00304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8636" w14:textId="77777777" w:rsidR="00153A24" w:rsidRDefault="00153A24" w:rsidP="00304814">
      <w:pPr>
        <w:spacing w:before="0" w:after="0" w:line="240" w:lineRule="auto"/>
      </w:pPr>
      <w:r>
        <w:separator/>
      </w:r>
    </w:p>
  </w:footnote>
  <w:footnote w:type="continuationSeparator" w:id="0">
    <w:p w14:paraId="7603B79D" w14:textId="77777777" w:rsidR="00153A24" w:rsidRDefault="00153A24" w:rsidP="003048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A36B2B"/>
    <w:multiLevelType w:val="hybridMultilevel"/>
    <w:tmpl w:val="22D0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00D3"/>
    <w:multiLevelType w:val="hybridMultilevel"/>
    <w:tmpl w:val="879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068030">
    <w:abstractNumId w:val="5"/>
  </w:num>
  <w:num w:numId="2" w16cid:durableId="1663849501">
    <w:abstractNumId w:val="2"/>
  </w:num>
  <w:num w:numId="3" w16cid:durableId="2101872974">
    <w:abstractNumId w:val="13"/>
  </w:num>
  <w:num w:numId="4" w16cid:durableId="1354306610">
    <w:abstractNumId w:val="14"/>
  </w:num>
  <w:num w:numId="5" w16cid:durableId="830826302">
    <w:abstractNumId w:val="9"/>
  </w:num>
  <w:num w:numId="6" w16cid:durableId="288585651">
    <w:abstractNumId w:val="1"/>
  </w:num>
  <w:num w:numId="7" w16cid:durableId="446585400">
    <w:abstractNumId w:val="8"/>
  </w:num>
  <w:num w:numId="8" w16cid:durableId="1165196922">
    <w:abstractNumId w:val="0"/>
  </w:num>
  <w:num w:numId="9" w16cid:durableId="1733432596">
    <w:abstractNumId w:val="4"/>
  </w:num>
  <w:num w:numId="10" w16cid:durableId="397289644">
    <w:abstractNumId w:val="16"/>
  </w:num>
  <w:num w:numId="11" w16cid:durableId="1284919789">
    <w:abstractNumId w:val="17"/>
  </w:num>
  <w:num w:numId="12" w16cid:durableId="1863200678">
    <w:abstractNumId w:val="10"/>
  </w:num>
  <w:num w:numId="13" w16cid:durableId="591207098">
    <w:abstractNumId w:val="7"/>
  </w:num>
  <w:num w:numId="14" w16cid:durableId="1485000867">
    <w:abstractNumId w:val="11"/>
  </w:num>
  <w:num w:numId="15" w16cid:durableId="125508092">
    <w:abstractNumId w:val="18"/>
  </w:num>
  <w:num w:numId="16" w16cid:durableId="543640990">
    <w:abstractNumId w:val="15"/>
  </w:num>
  <w:num w:numId="17" w16cid:durableId="627322070">
    <w:abstractNumId w:val="3"/>
  </w:num>
  <w:num w:numId="18" w16cid:durableId="2089112067">
    <w:abstractNumId w:val="12"/>
  </w:num>
  <w:num w:numId="19" w16cid:durableId="20659030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ADB"/>
    <w:rsid w:val="00153A24"/>
    <w:rsid w:val="00304814"/>
    <w:rsid w:val="003C32C6"/>
    <w:rsid w:val="0049248A"/>
    <w:rsid w:val="00565E11"/>
    <w:rsid w:val="005A1862"/>
    <w:rsid w:val="005B52D9"/>
    <w:rsid w:val="006C5246"/>
    <w:rsid w:val="00745ADB"/>
    <w:rsid w:val="007F00EC"/>
    <w:rsid w:val="0082200E"/>
    <w:rsid w:val="008C3C72"/>
    <w:rsid w:val="009801CC"/>
    <w:rsid w:val="00CB456C"/>
    <w:rsid w:val="00D63474"/>
    <w:rsid w:val="00E0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DC90"/>
  <w15:docId w15:val="{BE47FD0C-3BB3-48B9-94FB-48E167D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481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0481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8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81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1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1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8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481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481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1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14"/>
  </w:style>
  <w:style w:type="paragraph" w:styleId="Footer">
    <w:name w:val="footer"/>
    <w:basedOn w:val="Normal"/>
    <w:link w:val="FooterChar"/>
    <w:uiPriority w:val="99"/>
    <w:unhideWhenUsed/>
    <w:rsid w:val="0030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14"/>
  </w:style>
  <w:style w:type="paragraph" w:styleId="BalloonText">
    <w:name w:val="Balloon Text"/>
    <w:basedOn w:val="Normal"/>
    <w:link w:val="BalloonTextChar"/>
    <w:uiPriority w:val="99"/>
    <w:semiHidden/>
    <w:unhideWhenUsed/>
    <w:rsid w:val="00304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8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81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048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81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30481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0481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0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4814"/>
  </w:style>
  <w:style w:type="table" w:customStyle="1" w:styleId="TableGrid1">
    <w:name w:val="Table Grid1"/>
    <w:basedOn w:val="TableNormal"/>
    <w:next w:val="TableGrid"/>
    <w:uiPriority w:val="59"/>
    <w:rsid w:val="0030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048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4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Светльо Светльо</cp:lastModifiedBy>
  <cp:revision>6</cp:revision>
  <dcterms:created xsi:type="dcterms:W3CDTF">2018-11-23T09:03:00Z</dcterms:created>
  <dcterms:modified xsi:type="dcterms:W3CDTF">2022-07-02T19:06:00Z</dcterms:modified>
</cp:coreProperties>
</file>